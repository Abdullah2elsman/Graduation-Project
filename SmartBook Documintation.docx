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1012" w14:textId="77777777" w:rsidR="005470D8" w:rsidRDefault="005470D8"/>
    <w:p w14:paraId="6CE6338A" w14:textId="77777777" w:rsidR="008E47F4" w:rsidRDefault="008E47F4" w:rsidP="008E47F4">
      <w:pPr>
        <w:pStyle w:val="Title"/>
        <w:jc w:val="center"/>
        <w:rPr>
          <w:szCs w:val="48"/>
        </w:rPr>
      </w:pPr>
    </w:p>
    <w:p w14:paraId="56542D64" w14:textId="77777777" w:rsidR="008E47F4" w:rsidRPr="008E47F4" w:rsidRDefault="008E47F4" w:rsidP="008E47F4">
      <w:pPr>
        <w:pStyle w:val="Title"/>
        <w:jc w:val="center"/>
        <w:rPr>
          <w:b/>
          <w:bCs/>
          <w:szCs w:val="48"/>
        </w:rPr>
      </w:pPr>
      <w:r w:rsidRPr="008E47F4">
        <w:rPr>
          <w:b/>
          <w:bCs/>
          <w:szCs w:val="48"/>
        </w:rPr>
        <w:t>Egyptian E-Learning University</w:t>
      </w:r>
    </w:p>
    <w:p w14:paraId="765E43B2" w14:textId="77777777" w:rsidR="0052175B" w:rsidRPr="0052175B" w:rsidRDefault="0052175B" w:rsidP="0052175B">
      <w:pPr>
        <w:pStyle w:val="Title"/>
        <w:jc w:val="center"/>
        <w:rPr>
          <w:szCs w:val="48"/>
        </w:rPr>
      </w:pPr>
      <w:r w:rsidRPr="0052175B">
        <w:rPr>
          <w:szCs w:val="48"/>
        </w:rPr>
        <w:t>Faculty of Computer</w:t>
      </w:r>
      <w:r w:rsidR="008E47F4">
        <w:rPr>
          <w:szCs w:val="48"/>
        </w:rPr>
        <w:t>s</w:t>
      </w:r>
      <w:r w:rsidRPr="0052175B">
        <w:rPr>
          <w:szCs w:val="48"/>
        </w:rPr>
        <w:t xml:space="preserve"> &amp; Information Technology</w:t>
      </w:r>
    </w:p>
    <w:p w14:paraId="1957F2DC" w14:textId="77777777" w:rsidR="0052175B" w:rsidRDefault="0052175B" w:rsidP="0052175B">
      <w:pPr>
        <w:pStyle w:val="Title"/>
      </w:pPr>
    </w:p>
    <w:p w14:paraId="5E0CAAAD" w14:textId="77777777" w:rsidR="0052175B" w:rsidRPr="0052175B" w:rsidRDefault="0052175B" w:rsidP="0052175B">
      <w:pPr>
        <w:pStyle w:val="Subtitle"/>
      </w:pPr>
      <w:r w:rsidRPr="0052175B">
        <w:t>Project title</w:t>
      </w:r>
    </w:p>
    <w:p w14:paraId="26FC9700" w14:textId="77777777" w:rsidR="0052175B" w:rsidRPr="008E47F4" w:rsidRDefault="008E47F4" w:rsidP="008E47F4">
      <w:pPr>
        <w:jc w:val="center"/>
        <w:rPr>
          <w:b/>
          <w:bCs/>
        </w:rPr>
      </w:pPr>
      <w:r w:rsidRPr="008E47F4">
        <w:rPr>
          <w:b/>
          <w:bCs/>
        </w:rPr>
        <w:t>By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53"/>
        <w:gridCol w:w="2127"/>
      </w:tblGrid>
      <w:tr w:rsidR="008E47F4" w:rsidRPr="0037687E" w14:paraId="42E53DC4" w14:textId="77777777" w:rsidTr="0037687E">
        <w:trPr>
          <w:jc w:val="center"/>
        </w:trPr>
        <w:tc>
          <w:tcPr>
            <w:tcW w:w="5953" w:type="dxa"/>
          </w:tcPr>
          <w:p w14:paraId="4339A0E9" w14:textId="77777777" w:rsidR="008E47F4" w:rsidRPr="0037687E" w:rsidRDefault="0037687E" w:rsidP="008E47F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127" w:type="dxa"/>
          </w:tcPr>
          <w:p w14:paraId="14DED02E" w14:textId="77777777" w:rsidR="008E47F4" w:rsidRPr="0037687E" w:rsidRDefault="0037687E" w:rsidP="008E47F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37687E" w:rsidRPr="0037687E" w14:paraId="4176BF02" w14:textId="77777777" w:rsidTr="0037687E">
        <w:trPr>
          <w:jc w:val="center"/>
        </w:trPr>
        <w:tc>
          <w:tcPr>
            <w:tcW w:w="5953" w:type="dxa"/>
          </w:tcPr>
          <w:p w14:paraId="6F7F65DC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127" w:type="dxa"/>
          </w:tcPr>
          <w:p w14:paraId="0573AB14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37687E" w:rsidRPr="0037687E" w14:paraId="006F71A0" w14:textId="77777777" w:rsidTr="0037687E">
        <w:trPr>
          <w:jc w:val="center"/>
        </w:trPr>
        <w:tc>
          <w:tcPr>
            <w:tcW w:w="5953" w:type="dxa"/>
          </w:tcPr>
          <w:p w14:paraId="038A9808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127" w:type="dxa"/>
          </w:tcPr>
          <w:p w14:paraId="76F71862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37687E" w:rsidRPr="0037687E" w14:paraId="24D71C6F" w14:textId="77777777" w:rsidTr="0037687E">
        <w:trPr>
          <w:jc w:val="center"/>
        </w:trPr>
        <w:tc>
          <w:tcPr>
            <w:tcW w:w="5953" w:type="dxa"/>
          </w:tcPr>
          <w:p w14:paraId="4E66AAB7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127" w:type="dxa"/>
          </w:tcPr>
          <w:p w14:paraId="53B01309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37687E" w:rsidRPr="0037687E" w14:paraId="5618546F" w14:textId="77777777" w:rsidTr="0037687E">
        <w:trPr>
          <w:jc w:val="center"/>
        </w:trPr>
        <w:tc>
          <w:tcPr>
            <w:tcW w:w="5953" w:type="dxa"/>
          </w:tcPr>
          <w:p w14:paraId="6B6A91D5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127" w:type="dxa"/>
          </w:tcPr>
          <w:p w14:paraId="72698B77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37687E" w:rsidRPr="0037687E" w14:paraId="406103CF" w14:textId="77777777" w:rsidTr="0037687E">
        <w:trPr>
          <w:jc w:val="center"/>
        </w:trPr>
        <w:tc>
          <w:tcPr>
            <w:tcW w:w="5953" w:type="dxa"/>
          </w:tcPr>
          <w:p w14:paraId="7E6BF811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127" w:type="dxa"/>
          </w:tcPr>
          <w:p w14:paraId="0F18AAE6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37687E" w:rsidRPr="0037687E" w14:paraId="79775A65" w14:textId="77777777" w:rsidTr="0037687E">
        <w:trPr>
          <w:jc w:val="center"/>
        </w:trPr>
        <w:tc>
          <w:tcPr>
            <w:tcW w:w="5953" w:type="dxa"/>
          </w:tcPr>
          <w:p w14:paraId="64DBF643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127" w:type="dxa"/>
          </w:tcPr>
          <w:p w14:paraId="65834EEA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37687E" w:rsidRPr="0037687E" w14:paraId="63AFBCED" w14:textId="77777777" w:rsidTr="0037687E">
        <w:trPr>
          <w:jc w:val="center"/>
        </w:trPr>
        <w:tc>
          <w:tcPr>
            <w:tcW w:w="5953" w:type="dxa"/>
          </w:tcPr>
          <w:p w14:paraId="72D3CA67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127" w:type="dxa"/>
          </w:tcPr>
          <w:p w14:paraId="4208B90B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37687E" w:rsidRPr="0037687E" w14:paraId="0676C9AF" w14:textId="77777777" w:rsidTr="0037687E">
        <w:trPr>
          <w:jc w:val="center"/>
        </w:trPr>
        <w:tc>
          <w:tcPr>
            <w:tcW w:w="5953" w:type="dxa"/>
          </w:tcPr>
          <w:p w14:paraId="67EFB972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127" w:type="dxa"/>
          </w:tcPr>
          <w:p w14:paraId="72AA3316" w14:textId="77777777" w:rsidR="0037687E" w:rsidRPr="0037687E" w:rsidRDefault="0037687E" w:rsidP="0037687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</w:tbl>
    <w:p w14:paraId="1623E743" w14:textId="77777777" w:rsidR="008E47F4" w:rsidRDefault="008E47F4" w:rsidP="005470D8"/>
    <w:p w14:paraId="7A6BC104" w14:textId="77777777" w:rsidR="0037687E" w:rsidRPr="0037687E" w:rsidRDefault="0037687E" w:rsidP="000B1FF2">
      <w:pPr>
        <w:pStyle w:val="Subtitle"/>
      </w:pPr>
      <w:r w:rsidRPr="0037687E">
        <w:t>Supervised by</w:t>
      </w:r>
    </w:p>
    <w:p w14:paraId="12D8A1D4" w14:textId="77777777" w:rsidR="0037687E" w:rsidRDefault="0037687E" w:rsidP="0037687E">
      <w:pPr>
        <w:jc w:val="center"/>
        <w:rPr>
          <w:sz w:val="36"/>
          <w:szCs w:val="36"/>
        </w:rPr>
      </w:pPr>
      <w:r w:rsidRPr="0037687E">
        <w:rPr>
          <w:sz w:val="36"/>
          <w:szCs w:val="36"/>
        </w:rPr>
        <w:t>Dr.</w:t>
      </w:r>
    </w:p>
    <w:p w14:paraId="1BC500BC" w14:textId="77777777" w:rsidR="0037687E" w:rsidRPr="0037687E" w:rsidRDefault="0037687E" w:rsidP="000B1FF2">
      <w:pPr>
        <w:pStyle w:val="Subtitle"/>
      </w:pPr>
      <w:r w:rsidRPr="0037687E">
        <w:t>Assistant</w:t>
      </w:r>
    </w:p>
    <w:p w14:paraId="6FB9E10B" w14:textId="77777777" w:rsidR="0037687E" w:rsidRDefault="0037687E" w:rsidP="0037687E">
      <w:pPr>
        <w:jc w:val="center"/>
        <w:rPr>
          <w:sz w:val="36"/>
          <w:szCs w:val="36"/>
        </w:rPr>
      </w:pPr>
      <w:r w:rsidRPr="0037687E">
        <w:rPr>
          <w:sz w:val="36"/>
          <w:szCs w:val="36"/>
        </w:rPr>
        <w:t>Eng.</w:t>
      </w:r>
    </w:p>
    <w:p w14:paraId="48FB5E67" w14:textId="77777777" w:rsidR="000B1FF2" w:rsidRDefault="000B1FF2" w:rsidP="0037687E">
      <w:pPr>
        <w:jc w:val="center"/>
        <w:rPr>
          <w:sz w:val="36"/>
          <w:szCs w:val="36"/>
        </w:rPr>
      </w:pPr>
    </w:p>
    <w:p w14:paraId="6E61758C" w14:textId="77777777" w:rsidR="008E47F4" w:rsidRPr="0037687E" w:rsidRDefault="000B1FF2" w:rsidP="0037687E">
      <w:pPr>
        <w:jc w:val="center"/>
        <w:rPr>
          <w:sz w:val="36"/>
          <w:szCs w:val="36"/>
        </w:rPr>
      </w:pPr>
      <w:r>
        <w:rPr>
          <w:sz w:val="36"/>
          <w:szCs w:val="36"/>
        </w:rPr>
        <w:t>[Cairo]-</w:t>
      </w:r>
      <w:r w:rsidR="008E47F4" w:rsidRPr="0037687E">
        <w:rPr>
          <w:sz w:val="36"/>
          <w:szCs w:val="36"/>
        </w:rPr>
        <w:t>2025</w:t>
      </w:r>
    </w:p>
    <w:p w14:paraId="2BE77DC9" w14:textId="77777777" w:rsidR="005470D8" w:rsidRDefault="005470D8" w:rsidP="005470D8"/>
    <w:p w14:paraId="6AD160A8" w14:textId="77777777" w:rsidR="005470D8" w:rsidRDefault="005470D8" w:rsidP="00ED7EDF">
      <w:pPr>
        <w:pStyle w:val="Chaptertitle"/>
      </w:pPr>
      <w:r>
        <w:t xml:space="preserve"> </w:t>
      </w:r>
      <w:bookmarkStart w:id="0" w:name="_Toc197463970"/>
      <w:r>
        <w:t>Abstract</w:t>
      </w:r>
      <w:bookmarkEnd w:id="0"/>
      <w:r>
        <w:t xml:space="preserve">  </w:t>
      </w:r>
    </w:p>
    <w:p w14:paraId="7D7608A9" w14:textId="77777777" w:rsidR="005470D8" w:rsidRDefault="005470D8" w:rsidP="000B1FF2">
      <w:r>
        <w:t xml:space="preserve">(A concise summary of the project, including objectives, methodology, and key results. ~150-250 words.)  </w:t>
      </w:r>
    </w:p>
    <w:p w14:paraId="34373082" w14:textId="77777777" w:rsidR="000B1FF2" w:rsidRDefault="000B1FF2">
      <w:pPr>
        <w:spacing w:line="278" w:lineRule="auto"/>
        <w:jc w:val="left"/>
      </w:pPr>
      <w:r>
        <w:br w:type="page"/>
      </w:r>
    </w:p>
    <w:p w14:paraId="444CC178" w14:textId="77777777" w:rsidR="005470D8" w:rsidRDefault="005470D8" w:rsidP="005470D8"/>
    <w:p w14:paraId="4FA6F50E" w14:textId="77777777" w:rsidR="005470D8" w:rsidRDefault="005470D8" w:rsidP="005470D8"/>
    <w:p w14:paraId="5313F978" w14:textId="77777777" w:rsidR="005470D8" w:rsidRDefault="005470D8" w:rsidP="00520B41">
      <w:pPr>
        <w:pStyle w:val="Chaptertitle"/>
      </w:pPr>
      <w:bookmarkStart w:id="1" w:name="_Toc197463971"/>
      <w:r>
        <w:t>Acknowledgments</w:t>
      </w:r>
      <w:bookmarkEnd w:id="1"/>
      <w:r>
        <w:t xml:space="preserve">  </w:t>
      </w:r>
    </w:p>
    <w:p w14:paraId="40565333" w14:textId="77777777" w:rsidR="005470D8" w:rsidRDefault="005470D8" w:rsidP="000B1FF2">
      <w:r>
        <w:t xml:space="preserve">(Optional: A brief section thanking advisors, peers, or institutions that supported your work.)  </w:t>
      </w:r>
    </w:p>
    <w:p w14:paraId="4AC2A6DD" w14:textId="77777777" w:rsidR="005470D8" w:rsidRDefault="005470D8" w:rsidP="005470D8"/>
    <w:p w14:paraId="2888563C" w14:textId="77777777" w:rsidR="000B1FF2" w:rsidRDefault="000B1FF2">
      <w:pPr>
        <w:spacing w:line="278" w:lineRule="auto"/>
        <w:jc w:val="left"/>
      </w:pPr>
      <w:r>
        <w:br w:type="page"/>
      </w:r>
    </w:p>
    <w:p w14:paraId="11610F7F" w14:textId="77777777" w:rsidR="000B1FF2" w:rsidRDefault="000B1FF2" w:rsidP="005470D8"/>
    <w:sdt>
      <w:sdtPr>
        <w:rPr>
          <w:rFonts w:eastAsiaTheme="minorHAnsi" w:cstheme="minorBidi"/>
          <w:color w:val="auto"/>
          <w:kern w:val="2"/>
          <w:sz w:val="24"/>
          <w:szCs w:val="24"/>
          <w14:ligatures w14:val="standardContextual"/>
        </w:rPr>
        <w:id w:val="-1486927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C2A7E" w14:textId="77777777" w:rsidR="005C27ED" w:rsidRDefault="005C27ED">
          <w:pPr>
            <w:pStyle w:val="TOCHeading"/>
          </w:pPr>
          <w:r>
            <w:t>Contents</w:t>
          </w:r>
        </w:p>
        <w:p w14:paraId="2916F5D2" w14:textId="77777777" w:rsidR="00F3301B" w:rsidRDefault="005C27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63970" w:history="1">
            <w:r w:rsidR="00F3301B" w:rsidRPr="00CF48EC">
              <w:rPr>
                <w:rStyle w:val="Hyperlink"/>
                <w:noProof/>
              </w:rPr>
              <w:t>Abstract</w:t>
            </w:r>
            <w:r w:rsidR="00F3301B">
              <w:rPr>
                <w:noProof/>
                <w:webHidden/>
              </w:rPr>
              <w:tab/>
            </w:r>
            <w:r w:rsidR="00F3301B">
              <w:rPr>
                <w:noProof/>
                <w:webHidden/>
              </w:rPr>
              <w:fldChar w:fldCharType="begin"/>
            </w:r>
            <w:r w:rsidR="00F3301B">
              <w:rPr>
                <w:noProof/>
                <w:webHidden/>
              </w:rPr>
              <w:instrText xml:space="preserve"> PAGEREF _Toc197463970 \h </w:instrText>
            </w:r>
            <w:r w:rsidR="00F3301B">
              <w:rPr>
                <w:noProof/>
                <w:webHidden/>
              </w:rPr>
            </w:r>
            <w:r w:rsidR="00F3301B">
              <w:rPr>
                <w:noProof/>
                <w:webHidden/>
              </w:rPr>
              <w:fldChar w:fldCharType="separate"/>
            </w:r>
            <w:r w:rsidR="00F3301B">
              <w:rPr>
                <w:noProof/>
                <w:webHidden/>
              </w:rPr>
              <w:t>2</w:t>
            </w:r>
            <w:r w:rsidR="00F3301B">
              <w:rPr>
                <w:noProof/>
                <w:webHidden/>
              </w:rPr>
              <w:fldChar w:fldCharType="end"/>
            </w:r>
          </w:hyperlink>
        </w:p>
        <w:p w14:paraId="70E14F27" w14:textId="77777777" w:rsidR="00F330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463971" w:history="1">
            <w:r w:rsidR="00F3301B" w:rsidRPr="00CF48EC">
              <w:rPr>
                <w:rStyle w:val="Hyperlink"/>
                <w:noProof/>
              </w:rPr>
              <w:t>Acknowledgments</w:t>
            </w:r>
            <w:r w:rsidR="00F3301B">
              <w:rPr>
                <w:noProof/>
                <w:webHidden/>
              </w:rPr>
              <w:tab/>
            </w:r>
            <w:r w:rsidR="00F3301B">
              <w:rPr>
                <w:noProof/>
                <w:webHidden/>
              </w:rPr>
              <w:fldChar w:fldCharType="begin"/>
            </w:r>
            <w:r w:rsidR="00F3301B">
              <w:rPr>
                <w:noProof/>
                <w:webHidden/>
              </w:rPr>
              <w:instrText xml:space="preserve"> PAGEREF _Toc197463971 \h </w:instrText>
            </w:r>
            <w:r w:rsidR="00F3301B">
              <w:rPr>
                <w:noProof/>
                <w:webHidden/>
              </w:rPr>
            </w:r>
            <w:r w:rsidR="00F3301B">
              <w:rPr>
                <w:noProof/>
                <w:webHidden/>
              </w:rPr>
              <w:fldChar w:fldCharType="separate"/>
            </w:r>
            <w:r w:rsidR="00F3301B">
              <w:rPr>
                <w:noProof/>
                <w:webHidden/>
              </w:rPr>
              <w:t>3</w:t>
            </w:r>
            <w:r w:rsidR="00F3301B">
              <w:rPr>
                <w:noProof/>
                <w:webHidden/>
              </w:rPr>
              <w:fldChar w:fldCharType="end"/>
            </w:r>
          </w:hyperlink>
        </w:p>
        <w:p w14:paraId="0EA69185" w14:textId="77777777" w:rsidR="00F330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463972" w:history="1">
            <w:r w:rsidR="00F3301B" w:rsidRPr="00CF48EC">
              <w:rPr>
                <w:rStyle w:val="Hyperlink"/>
                <w:noProof/>
              </w:rPr>
              <w:t>Introduction</w:t>
            </w:r>
            <w:r w:rsidR="00F3301B">
              <w:rPr>
                <w:noProof/>
                <w:webHidden/>
              </w:rPr>
              <w:tab/>
            </w:r>
            <w:r w:rsidR="00F3301B">
              <w:rPr>
                <w:noProof/>
                <w:webHidden/>
              </w:rPr>
              <w:fldChar w:fldCharType="begin"/>
            </w:r>
            <w:r w:rsidR="00F3301B">
              <w:rPr>
                <w:noProof/>
                <w:webHidden/>
              </w:rPr>
              <w:instrText xml:space="preserve"> PAGEREF _Toc197463972 \h </w:instrText>
            </w:r>
            <w:r w:rsidR="00F3301B">
              <w:rPr>
                <w:noProof/>
                <w:webHidden/>
              </w:rPr>
            </w:r>
            <w:r w:rsidR="00F3301B">
              <w:rPr>
                <w:noProof/>
                <w:webHidden/>
              </w:rPr>
              <w:fldChar w:fldCharType="separate"/>
            </w:r>
            <w:r w:rsidR="00F3301B">
              <w:rPr>
                <w:noProof/>
                <w:webHidden/>
              </w:rPr>
              <w:t>5</w:t>
            </w:r>
            <w:r w:rsidR="00F3301B">
              <w:rPr>
                <w:noProof/>
                <w:webHidden/>
              </w:rPr>
              <w:fldChar w:fldCharType="end"/>
            </w:r>
          </w:hyperlink>
        </w:p>
        <w:p w14:paraId="272942A8" w14:textId="77777777" w:rsidR="00F330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463973" w:history="1">
            <w:r w:rsidR="00F3301B" w:rsidRPr="00CF48EC">
              <w:rPr>
                <w:rStyle w:val="Hyperlink"/>
                <w:noProof/>
              </w:rPr>
              <w:t>Literature Review / Related Work</w:t>
            </w:r>
            <w:r w:rsidR="00F3301B">
              <w:rPr>
                <w:noProof/>
                <w:webHidden/>
              </w:rPr>
              <w:tab/>
            </w:r>
            <w:r w:rsidR="00F3301B">
              <w:rPr>
                <w:noProof/>
                <w:webHidden/>
              </w:rPr>
              <w:fldChar w:fldCharType="begin"/>
            </w:r>
            <w:r w:rsidR="00F3301B">
              <w:rPr>
                <w:noProof/>
                <w:webHidden/>
              </w:rPr>
              <w:instrText xml:space="preserve"> PAGEREF _Toc197463973 \h </w:instrText>
            </w:r>
            <w:r w:rsidR="00F3301B">
              <w:rPr>
                <w:noProof/>
                <w:webHidden/>
              </w:rPr>
            </w:r>
            <w:r w:rsidR="00F3301B">
              <w:rPr>
                <w:noProof/>
                <w:webHidden/>
              </w:rPr>
              <w:fldChar w:fldCharType="separate"/>
            </w:r>
            <w:r w:rsidR="00F3301B">
              <w:rPr>
                <w:noProof/>
                <w:webHidden/>
              </w:rPr>
              <w:t>7</w:t>
            </w:r>
            <w:r w:rsidR="00F3301B">
              <w:rPr>
                <w:noProof/>
                <w:webHidden/>
              </w:rPr>
              <w:fldChar w:fldCharType="end"/>
            </w:r>
          </w:hyperlink>
        </w:p>
        <w:p w14:paraId="74EEE85E" w14:textId="77777777" w:rsidR="00F330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463974" w:history="1">
            <w:r w:rsidR="00F3301B" w:rsidRPr="00CF48EC">
              <w:rPr>
                <w:rStyle w:val="Hyperlink"/>
                <w:noProof/>
              </w:rPr>
              <w:t>Proposed system</w:t>
            </w:r>
            <w:r w:rsidR="00F3301B">
              <w:rPr>
                <w:noProof/>
                <w:webHidden/>
              </w:rPr>
              <w:tab/>
            </w:r>
            <w:r w:rsidR="00F3301B">
              <w:rPr>
                <w:noProof/>
                <w:webHidden/>
              </w:rPr>
              <w:fldChar w:fldCharType="begin"/>
            </w:r>
            <w:r w:rsidR="00F3301B">
              <w:rPr>
                <w:noProof/>
                <w:webHidden/>
              </w:rPr>
              <w:instrText xml:space="preserve"> PAGEREF _Toc197463974 \h </w:instrText>
            </w:r>
            <w:r w:rsidR="00F3301B">
              <w:rPr>
                <w:noProof/>
                <w:webHidden/>
              </w:rPr>
            </w:r>
            <w:r w:rsidR="00F3301B">
              <w:rPr>
                <w:noProof/>
                <w:webHidden/>
              </w:rPr>
              <w:fldChar w:fldCharType="separate"/>
            </w:r>
            <w:r w:rsidR="00F3301B">
              <w:rPr>
                <w:noProof/>
                <w:webHidden/>
              </w:rPr>
              <w:t>9</w:t>
            </w:r>
            <w:r w:rsidR="00F3301B">
              <w:rPr>
                <w:noProof/>
                <w:webHidden/>
              </w:rPr>
              <w:fldChar w:fldCharType="end"/>
            </w:r>
          </w:hyperlink>
        </w:p>
        <w:p w14:paraId="0C5546FA" w14:textId="77777777" w:rsidR="00F330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463975" w:history="1">
            <w:r w:rsidR="00F3301B" w:rsidRPr="00CF48EC">
              <w:rPr>
                <w:rStyle w:val="Hyperlink"/>
                <w:noProof/>
              </w:rPr>
              <w:t>Implementation</w:t>
            </w:r>
            <w:r w:rsidR="00F3301B">
              <w:rPr>
                <w:noProof/>
                <w:webHidden/>
              </w:rPr>
              <w:tab/>
            </w:r>
            <w:r w:rsidR="00F3301B">
              <w:rPr>
                <w:noProof/>
                <w:webHidden/>
              </w:rPr>
              <w:fldChar w:fldCharType="begin"/>
            </w:r>
            <w:r w:rsidR="00F3301B">
              <w:rPr>
                <w:noProof/>
                <w:webHidden/>
              </w:rPr>
              <w:instrText xml:space="preserve"> PAGEREF _Toc197463975 \h </w:instrText>
            </w:r>
            <w:r w:rsidR="00F3301B">
              <w:rPr>
                <w:noProof/>
                <w:webHidden/>
              </w:rPr>
            </w:r>
            <w:r w:rsidR="00F3301B">
              <w:rPr>
                <w:noProof/>
                <w:webHidden/>
              </w:rPr>
              <w:fldChar w:fldCharType="separate"/>
            </w:r>
            <w:r w:rsidR="00F3301B">
              <w:rPr>
                <w:noProof/>
                <w:webHidden/>
              </w:rPr>
              <w:t>11</w:t>
            </w:r>
            <w:r w:rsidR="00F3301B">
              <w:rPr>
                <w:noProof/>
                <w:webHidden/>
              </w:rPr>
              <w:fldChar w:fldCharType="end"/>
            </w:r>
          </w:hyperlink>
        </w:p>
        <w:p w14:paraId="3E909CCB" w14:textId="77777777" w:rsidR="00F330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463976" w:history="1">
            <w:r w:rsidR="00F3301B" w:rsidRPr="00CF48EC">
              <w:rPr>
                <w:rStyle w:val="Hyperlink"/>
                <w:noProof/>
              </w:rPr>
              <w:t>Testing &amp; Evaluation</w:t>
            </w:r>
            <w:r w:rsidR="00F3301B">
              <w:rPr>
                <w:noProof/>
                <w:webHidden/>
              </w:rPr>
              <w:tab/>
            </w:r>
            <w:r w:rsidR="00F3301B">
              <w:rPr>
                <w:noProof/>
                <w:webHidden/>
              </w:rPr>
              <w:fldChar w:fldCharType="begin"/>
            </w:r>
            <w:r w:rsidR="00F3301B">
              <w:rPr>
                <w:noProof/>
                <w:webHidden/>
              </w:rPr>
              <w:instrText xml:space="preserve"> PAGEREF _Toc197463976 \h </w:instrText>
            </w:r>
            <w:r w:rsidR="00F3301B">
              <w:rPr>
                <w:noProof/>
                <w:webHidden/>
              </w:rPr>
            </w:r>
            <w:r w:rsidR="00F3301B">
              <w:rPr>
                <w:noProof/>
                <w:webHidden/>
              </w:rPr>
              <w:fldChar w:fldCharType="separate"/>
            </w:r>
            <w:r w:rsidR="00F3301B">
              <w:rPr>
                <w:noProof/>
                <w:webHidden/>
              </w:rPr>
              <w:t>13</w:t>
            </w:r>
            <w:r w:rsidR="00F3301B">
              <w:rPr>
                <w:noProof/>
                <w:webHidden/>
              </w:rPr>
              <w:fldChar w:fldCharType="end"/>
            </w:r>
          </w:hyperlink>
        </w:p>
        <w:p w14:paraId="4CDBE585" w14:textId="77777777" w:rsidR="00F330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463977" w:history="1">
            <w:r w:rsidR="00F3301B" w:rsidRPr="00CF48EC">
              <w:rPr>
                <w:rStyle w:val="Hyperlink"/>
                <w:noProof/>
              </w:rPr>
              <w:t>Results &amp; Discussion</w:t>
            </w:r>
            <w:r w:rsidR="00F3301B">
              <w:rPr>
                <w:noProof/>
                <w:webHidden/>
              </w:rPr>
              <w:tab/>
            </w:r>
            <w:r w:rsidR="00F3301B">
              <w:rPr>
                <w:noProof/>
                <w:webHidden/>
              </w:rPr>
              <w:fldChar w:fldCharType="begin"/>
            </w:r>
            <w:r w:rsidR="00F3301B">
              <w:rPr>
                <w:noProof/>
                <w:webHidden/>
              </w:rPr>
              <w:instrText xml:space="preserve"> PAGEREF _Toc197463977 \h </w:instrText>
            </w:r>
            <w:r w:rsidR="00F3301B">
              <w:rPr>
                <w:noProof/>
                <w:webHidden/>
              </w:rPr>
            </w:r>
            <w:r w:rsidR="00F3301B">
              <w:rPr>
                <w:noProof/>
                <w:webHidden/>
              </w:rPr>
              <w:fldChar w:fldCharType="separate"/>
            </w:r>
            <w:r w:rsidR="00F3301B">
              <w:rPr>
                <w:noProof/>
                <w:webHidden/>
              </w:rPr>
              <w:t>15</w:t>
            </w:r>
            <w:r w:rsidR="00F3301B">
              <w:rPr>
                <w:noProof/>
                <w:webHidden/>
              </w:rPr>
              <w:fldChar w:fldCharType="end"/>
            </w:r>
          </w:hyperlink>
        </w:p>
        <w:p w14:paraId="2B010DFD" w14:textId="77777777" w:rsidR="00F330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463978" w:history="1">
            <w:r w:rsidR="00F3301B" w:rsidRPr="00CF48EC">
              <w:rPr>
                <w:rStyle w:val="Hyperlink"/>
                <w:noProof/>
              </w:rPr>
              <w:t>Conclusion &amp; Future Work</w:t>
            </w:r>
            <w:r w:rsidR="00F3301B">
              <w:rPr>
                <w:noProof/>
                <w:webHidden/>
              </w:rPr>
              <w:tab/>
            </w:r>
            <w:r w:rsidR="00F3301B">
              <w:rPr>
                <w:noProof/>
                <w:webHidden/>
              </w:rPr>
              <w:fldChar w:fldCharType="begin"/>
            </w:r>
            <w:r w:rsidR="00F3301B">
              <w:rPr>
                <w:noProof/>
                <w:webHidden/>
              </w:rPr>
              <w:instrText xml:space="preserve"> PAGEREF _Toc197463978 \h </w:instrText>
            </w:r>
            <w:r w:rsidR="00F3301B">
              <w:rPr>
                <w:noProof/>
                <w:webHidden/>
              </w:rPr>
            </w:r>
            <w:r w:rsidR="00F3301B">
              <w:rPr>
                <w:noProof/>
                <w:webHidden/>
              </w:rPr>
              <w:fldChar w:fldCharType="separate"/>
            </w:r>
            <w:r w:rsidR="00F3301B">
              <w:rPr>
                <w:noProof/>
                <w:webHidden/>
              </w:rPr>
              <w:t>17</w:t>
            </w:r>
            <w:r w:rsidR="00F3301B">
              <w:rPr>
                <w:noProof/>
                <w:webHidden/>
              </w:rPr>
              <w:fldChar w:fldCharType="end"/>
            </w:r>
          </w:hyperlink>
        </w:p>
        <w:p w14:paraId="62826140" w14:textId="77777777" w:rsidR="00F330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463979" w:history="1">
            <w:r w:rsidR="00F3301B" w:rsidRPr="00CF48EC">
              <w:rPr>
                <w:rStyle w:val="Hyperlink"/>
                <w:noProof/>
              </w:rPr>
              <w:t>References</w:t>
            </w:r>
            <w:r w:rsidR="00F3301B">
              <w:rPr>
                <w:noProof/>
                <w:webHidden/>
              </w:rPr>
              <w:tab/>
            </w:r>
            <w:r w:rsidR="00F3301B">
              <w:rPr>
                <w:noProof/>
                <w:webHidden/>
              </w:rPr>
              <w:fldChar w:fldCharType="begin"/>
            </w:r>
            <w:r w:rsidR="00F3301B">
              <w:rPr>
                <w:noProof/>
                <w:webHidden/>
              </w:rPr>
              <w:instrText xml:space="preserve"> PAGEREF _Toc197463979 \h </w:instrText>
            </w:r>
            <w:r w:rsidR="00F3301B">
              <w:rPr>
                <w:noProof/>
                <w:webHidden/>
              </w:rPr>
            </w:r>
            <w:r w:rsidR="00F3301B">
              <w:rPr>
                <w:noProof/>
                <w:webHidden/>
              </w:rPr>
              <w:fldChar w:fldCharType="separate"/>
            </w:r>
            <w:r w:rsidR="00F3301B">
              <w:rPr>
                <w:noProof/>
                <w:webHidden/>
              </w:rPr>
              <w:t>19</w:t>
            </w:r>
            <w:r w:rsidR="00F3301B">
              <w:rPr>
                <w:noProof/>
                <w:webHidden/>
              </w:rPr>
              <w:fldChar w:fldCharType="end"/>
            </w:r>
          </w:hyperlink>
        </w:p>
        <w:p w14:paraId="3ED9B2E3" w14:textId="77777777" w:rsidR="00F3301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463980" w:history="1">
            <w:r w:rsidR="00F3301B" w:rsidRPr="00CF48EC">
              <w:rPr>
                <w:rStyle w:val="Hyperlink"/>
                <w:noProof/>
              </w:rPr>
              <w:t>Appendices (Optional)</w:t>
            </w:r>
            <w:r w:rsidR="00F3301B">
              <w:rPr>
                <w:noProof/>
                <w:webHidden/>
              </w:rPr>
              <w:tab/>
            </w:r>
            <w:r w:rsidR="00F3301B">
              <w:rPr>
                <w:noProof/>
                <w:webHidden/>
              </w:rPr>
              <w:fldChar w:fldCharType="begin"/>
            </w:r>
            <w:r w:rsidR="00F3301B">
              <w:rPr>
                <w:noProof/>
                <w:webHidden/>
              </w:rPr>
              <w:instrText xml:space="preserve"> PAGEREF _Toc197463980 \h </w:instrText>
            </w:r>
            <w:r w:rsidR="00F3301B">
              <w:rPr>
                <w:noProof/>
                <w:webHidden/>
              </w:rPr>
            </w:r>
            <w:r w:rsidR="00F3301B">
              <w:rPr>
                <w:noProof/>
                <w:webHidden/>
              </w:rPr>
              <w:fldChar w:fldCharType="separate"/>
            </w:r>
            <w:r w:rsidR="00F3301B">
              <w:rPr>
                <w:noProof/>
                <w:webHidden/>
              </w:rPr>
              <w:t>21</w:t>
            </w:r>
            <w:r w:rsidR="00F3301B">
              <w:rPr>
                <w:noProof/>
                <w:webHidden/>
              </w:rPr>
              <w:fldChar w:fldCharType="end"/>
            </w:r>
          </w:hyperlink>
        </w:p>
        <w:p w14:paraId="40B071C0" w14:textId="77777777" w:rsidR="005C27ED" w:rsidRDefault="005C27ED">
          <w:r>
            <w:rPr>
              <w:b/>
              <w:bCs/>
              <w:noProof/>
            </w:rPr>
            <w:fldChar w:fldCharType="end"/>
          </w:r>
        </w:p>
      </w:sdtContent>
    </w:sdt>
    <w:p w14:paraId="4C08B0EF" w14:textId="77777777" w:rsidR="005C27ED" w:rsidRDefault="005C27ED">
      <w:pPr>
        <w:spacing w:line="278" w:lineRule="auto"/>
        <w:jc w:val="left"/>
        <w:sectPr w:rsidR="005C27ED" w:rsidSect="000B1FF2">
          <w:headerReference w:type="default" r:id="rId8"/>
          <w:footerReference w:type="default" r:id="rId9"/>
          <w:pgSz w:w="12240" w:h="15840"/>
          <w:pgMar w:top="1440" w:right="1440" w:bottom="1134" w:left="1440" w:header="720" w:footer="720" w:gutter="0"/>
          <w:cols w:space="720"/>
          <w:docGrid w:linePitch="360"/>
        </w:sectPr>
      </w:pPr>
    </w:p>
    <w:p w14:paraId="0478A708" w14:textId="77777777" w:rsidR="00B62351" w:rsidRDefault="00B62351" w:rsidP="005C27ED">
      <w:pPr>
        <w:spacing w:line="278" w:lineRule="auto"/>
        <w:jc w:val="left"/>
      </w:pPr>
    </w:p>
    <w:p w14:paraId="23AC8818" w14:textId="77777777" w:rsidR="00B62351" w:rsidRDefault="00B62351" w:rsidP="00B62351">
      <w:pPr>
        <w:pStyle w:val="Title"/>
        <w:jc w:val="center"/>
      </w:pPr>
    </w:p>
    <w:p w14:paraId="2CEDBE50" w14:textId="77777777" w:rsidR="00B62351" w:rsidRDefault="00B62351" w:rsidP="00B62351">
      <w:pPr>
        <w:pStyle w:val="Title"/>
        <w:jc w:val="center"/>
      </w:pPr>
    </w:p>
    <w:p w14:paraId="37AAC261" w14:textId="77777777" w:rsidR="00B62351" w:rsidRDefault="00B62351" w:rsidP="00B62351">
      <w:pPr>
        <w:pStyle w:val="Title"/>
        <w:jc w:val="center"/>
      </w:pPr>
    </w:p>
    <w:p w14:paraId="2CEFC95F" w14:textId="77777777" w:rsidR="00B62351" w:rsidRPr="00520B41" w:rsidRDefault="00B62351" w:rsidP="00520B41">
      <w:pPr>
        <w:pStyle w:val="Chaptertitle1"/>
      </w:pPr>
      <w:r w:rsidRPr="00520B41">
        <w:t>Chapter 1</w:t>
      </w:r>
    </w:p>
    <w:p w14:paraId="060D1BF4" w14:textId="77777777" w:rsidR="00B62351" w:rsidRPr="00520B41" w:rsidRDefault="00B62351" w:rsidP="00520B41">
      <w:pPr>
        <w:pStyle w:val="Chaptertitle"/>
      </w:pPr>
      <w:bookmarkStart w:id="2" w:name="_Toc197463972"/>
      <w:r w:rsidRPr="00520B41">
        <w:t>Introduction</w:t>
      </w:r>
      <w:bookmarkEnd w:id="2"/>
    </w:p>
    <w:p w14:paraId="3FF61C55" w14:textId="77777777" w:rsidR="00ED7EDF" w:rsidRDefault="00ED7EDF">
      <w:pPr>
        <w:spacing w:line="278" w:lineRule="auto"/>
        <w:jc w:val="left"/>
      </w:pPr>
      <w:r>
        <w:br w:type="page"/>
      </w:r>
    </w:p>
    <w:p w14:paraId="5FA9C7A9" w14:textId="77777777" w:rsidR="00B62351" w:rsidRDefault="00B62351" w:rsidP="005470D8"/>
    <w:p w14:paraId="0F5D95FC" w14:textId="77777777" w:rsidR="00520B41" w:rsidRDefault="00520B41" w:rsidP="00ED7EDF">
      <w:pPr>
        <w:pStyle w:val="ListParagraph"/>
        <w:numPr>
          <w:ilvl w:val="1"/>
          <w:numId w:val="6"/>
        </w:numPr>
      </w:pPr>
      <w:r>
        <w:t xml:space="preserve">Introduction  </w:t>
      </w:r>
    </w:p>
    <w:p w14:paraId="144F9421" w14:textId="77777777" w:rsidR="00ED7EDF" w:rsidRDefault="00520B41" w:rsidP="00ED7EDF">
      <w:pPr>
        <w:pStyle w:val="ListParagraph"/>
        <w:numPr>
          <w:ilvl w:val="1"/>
          <w:numId w:val="6"/>
        </w:numPr>
      </w:pPr>
      <w:r>
        <w:t>Background and motivation for the project.</w:t>
      </w:r>
    </w:p>
    <w:p w14:paraId="4BF27693" w14:textId="77777777" w:rsidR="00F43A21" w:rsidRDefault="00ED7EDF" w:rsidP="00F43A21">
      <w:pPr>
        <w:pStyle w:val="ListParagraph"/>
        <w:numPr>
          <w:ilvl w:val="1"/>
          <w:numId w:val="6"/>
        </w:numPr>
      </w:pPr>
      <w:r>
        <w:t>Importance of the problem being addressed.</w:t>
      </w:r>
    </w:p>
    <w:p w14:paraId="2FBBD546" w14:textId="77777777" w:rsidR="00F43A21" w:rsidRDefault="00F43A21" w:rsidP="00F43A21">
      <w:pPr>
        <w:pStyle w:val="ListParagraph"/>
        <w:numPr>
          <w:ilvl w:val="1"/>
          <w:numId w:val="6"/>
        </w:numPr>
      </w:pPr>
      <w:r>
        <w:t xml:space="preserve">Problem Statement </w:t>
      </w:r>
    </w:p>
    <w:p w14:paraId="53F1992C" w14:textId="77777777" w:rsidR="00AF3499" w:rsidRDefault="00AF3499" w:rsidP="00AF3499">
      <w:pPr>
        <w:pStyle w:val="ListParagraph"/>
        <w:ind w:left="360"/>
      </w:pPr>
      <w:r>
        <w:t xml:space="preserve">- Clear definition of the problem your project addresses.  </w:t>
      </w:r>
    </w:p>
    <w:p w14:paraId="768E1668" w14:textId="77777777" w:rsidR="00AF3499" w:rsidRDefault="00AF3499" w:rsidP="00AF3499">
      <w:pPr>
        <w:pStyle w:val="ListParagraph"/>
        <w:ind w:left="360"/>
      </w:pPr>
      <w:r>
        <w:t xml:space="preserve">- Justification for why this problem is worth solving.  </w:t>
      </w:r>
    </w:p>
    <w:p w14:paraId="43FE836D" w14:textId="77777777" w:rsidR="00ED7EDF" w:rsidRDefault="00F43A21" w:rsidP="00F43A21">
      <w:pPr>
        <w:pStyle w:val="ListParagraph"/>
        <w:numPr>
          <w:ilvl w:val="1"/>
          <w:numId w:val="6"/>
        </w:numPr>
      </w:pPr>
      <w:r>
        <w:t>Objectives</w:t>
      </w:r>
    </w:p>
    <w:p w14:paraId="1604B8F4" w14:textId="77777777" w:rsidR="00AF3499" w:rsidRDefault="00AF3499" w:rsidP="00AF3499">
      <w:pPr>
        <w:pStyle w:val="ListParagraph"/>
        <w:ind w:left="360"/>
      </w:pPr>
      <w:r>
        <w:t xml:space="preserve">- Main Objective: The primary goal of the project.  </w:t>
      </w:r>
    </w:p>
    <w:p w14:paraId="4E381FA3" w14:textId="77777777" w:rsidR="00AF3499" w:rsidRDefault="00AF3499" w:rsidP="00AF3499">
      <w:pPr>
        <w:pStyle w:val="ListParagraph"/>
        <w:ind w:left="360"/>
      </w:pPr>
      <w:r>
        <w:t xml:space="preserve">- Specific Objectives: Breakdown of tasks required to achieve the main goal.  </w:t>
      </w:r>
    </w:p>
    <w:p w14:paraId="5A22967E" w14:textId="77777777" w:rsidR="00520B41" w:rsidRDefault="00520B41" w:rsidP="00ED7EDF">
      <w:pPr>
        <w:pStyle w:val="ListParagraph"/>
        <w:numPr>
          <w:ilvl w:val="1"/>
          <w:numId w:val="6"/>
        </w:numPr>
      </w:pPr>
      <w:r>
        <w:t xml:space="preserve">Brief overview of the proposed solution.  </w:t>
      </w:r>
    </w:p>
    <w:p w14:paraId="7BF43749" w14:textId="77777777" w:rsidR="00ED7EDF" w:rsidRDefault="00ED7EDF" w:rsidP="00F43A21">
      <w:pPr>
        <w:pStyle w:val="Title"/>
      </w:pPr>
      <w:r>
        <w:br w:type="page"/>
      </w:r>
    </w:p>
    <w:p w14:paraId="62F9F1B7" w14:textId="77777777" w:rsidR="00ED7EDF" w:rsidRDefault="00ED7EDF" w:rsidP="00ED7EDF">
      <w:pPr>
        <w:pStyle w:val="Title"/>
        <w:jc w:val="center"/>
      </w:pPr>
    </w:p>
    <w:p w14:paraId="29BADF9C" w14:textId="77777777" w:rsidR="00ED7EDF" w:rsidRDefault="00ED7EDF" w:rsidP="00ED7EDF">
      <w:pPr>
        <w:pStyle w:val="Title"/>
        <w:jc w:val="center"/>
      </w:pPr>
    </w:p>
    <w:p w14:paraId="01212D41" w14:textId="77777777" w:rsidR="00ED7EDF" w:rsidRDefault="00ED7EDF" w:rsidP="00ED7EDF">
      <w:pPr>
        <w:pStyle w:val="Title"/>
        <w:jc w:val="center"/>
      </w:pPr>
    </w:p>
    <w:p w14:paraId="70D1D853" w14:textId="77777777" w:rsidR="00ED7EDF" w:rsidRDefault="00ED7EDF" w:rsidP="00ED7EDF">
      <w:pPr>
        <w:pStyle w:val="Title"/>
        <w:jc w:val="center"/>
      </w:pPr>
    </w:p>
    <w:p w14:paraId="3D64CD75" w14:textId="77777777" w:rsidR="00F43A21" w:rsidRPr="00F43A21" w:rsidRDefault="00F43A21" w:rsidP="00F43A21"/>
    <w:p w14:paraId="5F2AD6B2" w14:textId="77777777" w:rsidR="00ED7EDF" w:rsidRPr="00520B41" w:rsidRDefault="00ED7EDF" w:rsidP="00ED7EDF">
      <w:pPr>
        <w:pStyle w:val="Chaptertitle1"/>
      </w:pPr>
      <w:r w:rsidRPr="00520B41">
        <w:t xml:space="preserve">Chapter </w:t>
      </w:r>
      <w:r>
        <w:t>2</w:t>
      </w:r>
    </w:p>
    <w:p w14:paraId="097B58AA" w14:textId="77777777" w:rsidR="00ED7EDF" w:rsidRDefault="00ED7EDF" w:rsidP="00F43A21">
      <w:pPr>
        <w:pStyle w:val="Chaptertitle"/>
      </w:pPr>
      <w:bookmarkStart w:id="3" w:name="_Toc197463973"/>
      <w:r w:rsidRPr="00ED7EDF">
        <w:t>Literature Review / Related Work</w:t>
      </w:r>
      <w:bookmarkEnd w:id="3"/>
      <w:r w:rsidRPr="00ED7EDF">
        <w:t xml:space="preserve">  </w:t>
      </w:r>
      <w:r>
        <w:br w:type="page"/>
      </w:r>
    </w:p>
    <w:p w14:paraId="5C0517BF" w14:textId="77777777" w:rsidR="00ED7EDF" w:rsidRDefault="00ED7EDF" w:rsidP="00ED7EDF"/>
    <w:p w14:paraId="4A6CD7BF" w14:textId="77777777" w:rsidR="00ED7EDF" w:rsidRDefault="00ED7EDF" w:rsidP="00ED7EDF">
      <w:r>
        <w:t xml:space="preserve">- Summary of existing research and technologies related to your project.  </w:t>
      </w:r>
    </w:p>
    <w:p w14:paraId="4C9DA0AA" w14:textId="77777777" w:rsidR="00ED7EDF" w:rsidRDefault="00ED7EDF" w:rsidP="00ED7EDF">
      <w:r>
        <w:t xml:space="preserve">- Gaps in current solutions that your project aims to fill.  </w:t>
      </w:r>
    </w:p>
    <w:p w14:paraId="56297146" w14:textId="77777777" w:rsidR="00ED7EDF" w:rsidRDefault="00ED7EDF" w:rsidP="00ED7EDF">
      <w:pPr>
        <w:spacing w:line="278" w:lineRule="auto"/>
        <w:jc w:val="left"/>
      </w:pPr>
      <w:r>
        <w:t>- Summary</w:t>
      </w:r>
      <w:r>
        <w:br w:type="page"/>
      </w:r>
    </w:p>
    <w:p w14:paraId="0EEB6A44" w14:textId="77777777" w:rsidR="00ED7EDF" w:rsidRDefault="00ED7EDF" w:rsidP="00ED7EDF">
      <w:pPr>
        <w:pStyle w:val="Title"/>
        <w:jc w:val="center"/>
      </w:pPr>
    </w:p>
    <w:p w14:paraId="78587264" w14:textId="77777777" w:rsidR="00ED7EDF" w:rsidRDefault="00ED7EDF" w:rsidP="00ED7EDF">
      <w:pPr>
        <w:pStyle w:val="Title"/>
        <w:jc w:val="center"/>
      </w:pPr>
    </w:p>
    <w:p w14:paraId="74294F4D" w14:textId="77777777" w:rsidR="00ED7EDF" w:rsidRDefault="00ED7EDF" w:rsidP="00ED7EDF">
      <w:pPr>
        <w:pStyle w:val="Title"/>
        <w:jc w:val="center"/>
      </w:pPr>
    </w:p>
    <w:p w14:paraId="6FD4293E" w14:textId="77777777" w:rsidR="00ED7EDF" w:rsidRDefault="00ED7EDF" w:rsidP="00ED7EDF">
      <w:pPr>
        <w:pStyle w:val="Title"/>
        <w:jc w:val="center"/>
      </w:pPr>
    </w:p>
    <w:p w14:paraId="393F1B7F" w14:textId="77777777" w:rsidR="00ED7EDF" w:rsidRDefault="00ED7EDF" w:rsidP="00ED7EDF">
      <w:pPr>
        <w:pStyle w:val="Title"/>
        <w:jc w:val="center"/>
      </w:pPr>
    </w:p>
    <w:p w14:paraId="450EA73C" w14:textId="77777777" w:rsidR="00ED7EDF" w:rsidRPr="00520B41" w:rsidRDefault="00ED7EDF" w:rsidP="00ED7EDF">
      <w:pPr>
        <w:pStyle w:val="Chaptertitle1"/>
      </w:pPr>
      <w:r w:rsidRPr="00520B41">
        <w:t xml:space="preserve">Chapter </w:t>
      </w:r>
      <w:r w:rsidR="00F43A21">
        <w:t>3</w:t>
      </w:r>
    </w:p>
    <w:p w14:paraId="5E32894E" w14:textId="77777777" w:rsidR="00ED7EDF" w:rsidRDefault="00F43A21" w:rsidP="00F43A21">
      <w:pPr>
        <w:pStyle w:val="Chaptertitle"/>
      </w:pPr>
      <w:bookmarkStart w:id="4" w:name="_Toc197463974"/>
      <w:r>
        <w:t>Proposed system</w:t>
      </w:r>
      <w:bookmarkEnd w:id="4"/>
      <w:r w:rsidR="00ED7EDF">
        <w:br w:type="page"/>
      </w:r>
    </w:p>
    <w:p w14:paraId="53CA4D60" w14:textId="77777777" w:rsidR="00ED7EDF" w:rsidRDefault="00ED7EDF" w:rsidP="00ED7EDF"/>
    <w:p w14:paraId="13074620" w14:textId="77777777" w:rsidR="00AF3499" w:rsidRPr="00AF3499" w:rsidRDefault="00AF3499" w:rsidP="00AF3499">
      <w:pPr>
        <w:pStyle w:val="ListParagraph"/>
        <w:numPr>
          <w:ilvl w:val="1"/>
          <w:numId w:val="9"/>
        </w:numPr>
        <w:jc w:val="left"/>
      </w:pPr>
      <w:r w:rsidRPr="00AF3499">
        <w:t>Approach used to solve the problem</w:t>
      </w:r>
    </w:p>
    <w:p w14:paraId="191A02D5" w14:textId="77777777" w:rsidR="00AF3499" w:rsidRDefault="00AF3499" w:rsidP="00AF3499">
      <w:pPr>
        <w:pStyle w:val="ListParagraph"/>
        <w:numPr>
          <w:ilvl w:val="1"/>
          <w:numId w:val="9"/>
        </w:numPr>
      </w:pPr>
      <w:r w:rsidRPr="00AF3499">
        <w:t>System architecture (diagrams preferred: UML, flowcharts, ER diagrams, etc.).</w:t>
      </w:r>
    </w:p>
    <w:p w14:paraId="15EB6A9E" w14:textId="77777777" w:rsidR="00AF3499" w:rsidRDefault="00AF3499" w:rsidP="00AF3499">
      <w:pPr>
        <w:pStyle w:val="ListParagraph"/>
        <w:numPr>
          <w:ilvl w:val="1"/>
          <w:numId w:val="9"/>
        </w:numPr>
      </w:pPr>
      <w:r w:rsidRPr="00AF3499">
        <w:t>Algorithms or frameworks used.</w:t>
      </w:r>
    </w:p>
    <w:p w14:paraId="0365DC96" w14:textId="77777777" w:rsidR="00ED7EDF" w:rsidRDefault="00ED7EDF" w:rsidP="00ED7EDF">
      <w:pPr>
        <w:spacing w:line="278" w:lineRule="auto"/>
        <w:jc w:val="left"/>
      </w:pPr>
      <w:r>
        <w:br w:type="page"/>
      </w:r>
    </w:p>
    <w:p w14:paraId="75CC07E8" w14:textId="77777777" w:rsidR="00ED7EDF" w:rsidRDefault="00ED7EDF" w:rsidP="00ED7EDF">
      <w:pPr>
        <w:pStyle w:val="Title"/>
        <w:jc w:val="center"/>
      </w:pPr>
    </w:p>
    <w:p w14:paraId="2F584FEF" w14:textId="77777777" w:rsidR="00ED7EDF" w:rsidRDefault="00ED7EDF" w:rsidP="00ED7EDF">
      <w:pPr>
        <w:pStyle w:val="Title"/>
        <w:jc w:val="center"/>
      </w:pPr>
    </w:p>
    <w:p w14:paraId="69FF5904" w14:textId="77777777" w:rsidR="00ED7EDF" w:rsidRDefault="00ED7EDF" w:rsidP="00ED7EDF">
      <w:pPr>
        <w:pStyle w:val="Title"/>
        <w:jc w:val="center"/>
      </w:pPr>
    </w:p>
    <w:p w14:paraId="0406DC74" w14:textId="77777777" w:rsidR="00ED7EDF" w:rsidRDefault="00ED7EDF" w:rsidP="00ED7EDF">
      <w:pPr>
        <w:pStyle w:val="Title"/>
        <w:jc w:val="center"/>
      </w:pPr>
    </w:p>
    <w:p w14:paraId="1643F422" w14:textId="77777777" w:rsidR="00ED7EDF" w:rsidRDefault="00ED7EDF" w:rsidP="00ED7EDF">
      <w:pPr>
        <w:pStyle w:val="Title"/>
        <w:jc w:val="center"/>
      </w:pPr>
    </w:p>
    <w:p w14:paraId="47F97359" w14:textId="77777777" w:rsidR="00ED7EDF" w:rsidRPr="00520B41" w:rsidRDefault="00ED7EDF" w:rsidP="00ED7EDF">
      <w:pPr>
        <w:pStyle w:val="Chaptertitle1"/>
      </w:pPr>
      <w:r w:rsidRPr="00520B41">
        <w:t xml:space="preserve">Chapter </w:t>
      </w:r>
      <w:r w:rsidR="00AF3499">
        <w:t>4</w:t>
      </w:r>
    </w:p>
    <w:p w14:paraId="47CB039C" w14:textId="77777777" w:rsidR="00ED7EDF" w:rsidRDefault="00AF3499" w:rsidP="00AF3499">
      <w:pPr>
        <w:pStyle w:val="Chaptertitle"/>
      </w:pPr>
      <w:bookmarkStart w:id="5" w:name="_Toc197463975"/>
      <w:r w:rsidRPr="00AF3499">
        <w:t>Implementation</w:t>
      </w:r>
      <w:bookmarkEnd w:id="5"/>
      <w:r w:rsidRPr="00AF3499">
        <w:t xml:space="preserve"> </w:t>
      </w:r>
      <w:r w:rsidR="00ED7EDF">
        <w:br w:type="page"/>
      </w:r>
    </w:p>
    <w:p w14:paraId="52564F30" w14:textId="77777777" w:rsidR="00ED7EDF" w:rsidRDefault="00ED7EDF" w:rsidP="00ED7EDF"/>
    <w:p w14:paraId="5428C445" w14:textId="77777777" w:rsidR="00963023" w:rsidRPr="00963023" w:rsidRDefault="00963023" w:rsidP="00963023">
      <w:pPr>
        <w:pStyle w:val="ListParagraph"/>
        <w:numPr>
          <w:ilvl w:val="1"/>
          <w:numId w:val="10"/>
        </w:numPr>
        <w:jc w:val="left"/>
      </w:pPr>
      <w:r w:rsidRPr="00963023">
        <w:t xml:space="preserve">Technologies, tools, and programming languages used.  </w:t>
      </w:r>
    </w:p>
    <w:p w14:paraId="3AFE711F" w14:textId="77777777" w:rsidR="00ED7EDF" w:rsidRDefault="00963023" w:rsidP="00963023">
      <w:pPr>
        <w:pStyle w:val="ListParagraph"/>
        <w:numPr>
          <w:ilvl w:val="1"/>
          <w:numId w:val="10"/>
        </w:numPr>
      </w:pPr>
      <w:r w:rsidRPr="00963023">
        <w:t>Key components/modules of the system.</w:t>
      </w:r>
      <w:r w:rsidR="00ED7EDF">
        <w:t xml:space="preserve">  </w:t>
      </w:r>
    </w:p>
    <w:p w14:paraId="4E4674DF" w14:textId="77777777" w:rsidR="00963023" w:rsidRDefault="00963023" w:rsidP="00963023">
      <w:pPr>
        <w:pStyle w:val="ListParagraph"/>
        <w:numPr>
          <w:ilvl w:val="1"/>
          <w:numId w:val="10"/>
        </w:numPr>
      </w:pPr>
      <w:r w:rsidRPr="00963023">
        <w:t>Challenges faced and how they were resolved.</w:t>
      </w:r>
    </w:p>
    <w:p w14:paraId="7FFE7B34" w14:textId="77777777" w:rsidR="00ED7EDF" w:rsidRDefault="00ED7EDF" w:rsidP="00ED7EDF">
      <w:pPr>
        <w:spacing w:line="278" w:lineRule="auto"/>
        <w:jc w:val="left"/>
      </w:pPr>
      <w:r>
        <w:br w:type="page"/>
      </w:r>
    </w:p>
    <w:p w14:paraId="60C9852E" w14:textId="77777777" w:rsidR="00ED7EDF" w:rsidRDefault="00ED7EDF" w:rsidP="00ED7EDF">
      <w:pPr>
        <w:pStyle w:val="Title"/>
        <w:jc w:val="center"/>
      </w:pPr>
    </w:p>
    <w:p w14:paraId="2E072954" w14:textId="77777777" w:rsidR="00ED7EDF" w:rsidRDefault="00ED7EDF" w:rsidP="00ED7EDF">
      <w:pPr>
        <w:pStyle w:val="Title"/>
        <w:jc w:val="center"/>
      </w:pPr>
    </w:p>
    <w:p w14:paraId="63C93968" w14:textId="77777777" w:rsidR="00ED7EDF" w:rsidRDefault="00ED7EDF" w:rsidP="00ED7EDF">
      <w:pPr>
        <w:pStyle w:val="Title"/>
        <w:jc w:val="center"/>
      </w:pPr>
    </w:p>
    <w:p w14:paraId="39AC25F8" w14:textId="77777777" w:rsidR="00ED7EDF" w:rsidRDefault="00ED7EDF" w:rsidP="00ED7EDF">
      <w:pPr>
        <w:pStyle w:val="Title"/>
        <w:jc w:val="center"/>
      </w:pPr>
    </w:p>
    <w:p w14:paraId="1C39771C" w14:textId="77777777" w:rsidR="00ED7EDF" w:rsidRDefault="00ED7EDF" w:rsidP="00ED7EDF">
      <w:pPr>
        <w:pStyle w:val="Title"/>
        <w:jc w:val="center"/>
      </w:pPr>
    </w:p>
    <w:p w14:paraId="639B22BE" w14:textId="77777777" w:rsidR="00ED7EDF" w:rsidRPr="00520B41" w:rsidRDefault="00ED7EDF" w:rsidP="00ED7EDF">
      <w:pPr>
        <w:pStyle w:val="Chaptertitle1"/>
      </w:pPr>
      <w:r w:rsidRPr="00520B41">
        <w:t xml:space="preserve">Chapter </w:t>
      </w:r>
      <w:r w:rsidR="00963023">
        <w:t>5</w:t>
      </w:r>
    </w:p>
    <w:p w14:paraId="5190CE5B" w14:textId="77777777" w:rsidR="00ED7EDF" w:rsidRPr="00520B41" w:rsidRDefault="00963023" w:rsidP="00ED7EDF">
      <w:pPr>
        <w:pStyle w:val="Chaptertitle"/>
      </w:pPr>
      <w:bookmarkStart w:id="6" w:name="_Toc197463976"/>
      <w:r w:rsidRPr="00963023">
        <w:t>Testing &amp; Evaluation</w:t>
      </w:r>
      <w:bookmarkEnd w:id="6"/>
    </w:p>
    <w:p w14:paraId="3B495226" w14:textId="77777777" w:rsidR="00ED7EDF" w:rsidRDefault="00ED7EDF" w:rsidP="00ED7EDF">
      <w:pPr>
        <w:spacing w:line="278" w:lineRule="auto"/>
        <w:jc w:val="left"/>
      </w:pPr>
      <w:r>
        <w:br w:type="page"/>
      </w:r>
    </w:p>
    <w:p w14:paraId="06E15486" w14:textId="77777777" w:rsidR="00ED7EDF" w:rsidRDefault="00ED7EDF" w:rsidP="00ED7EDF"/>
    <w:p w14:paraId="0D744E8E" w14:textId="77777777" w:rsidR="00ED7EDF" w:rsidRDefault="00963023" w:rsidP="00963023">
      <w:pPr>
        <w:pStyle w:val="ListParagraph"/>
        <w:numPr>
          <w:ilvl w:val="1"/>
          <w:numId w:val="11"/>
        </w:numPr>
      </w:pPr>
      <w:r w:rsidRPr="00963023">
        <w:t>Testing strategies (unit testing, integration testing, user testing).</w:t>
      </w:r>
      <w:r w:rsidR="00ED7EDF">
        <w:t xml:space="preserve">  </w:t>
      </w:r>
    </w:p>
    <w:p w14:paraId="41F66811" w14:textId="77777777" w:rsidR="00963023" w:rsidRDefault="00963023" w:rsidP="00963023">
      <w:pPr>
        <w:pStyle w:val="ListParagraph"/>
        <w:numPr>
          <w:ilvl w:val="1"/>
          <w:numId w:val="11"/>
        </w:numPr>
      </w:pPr>
      <w:r w:rsidRPr="00963023">
        <w:t>Performance metrics (accuracy, speed, scalability, etc.).</w:t>
      </w:r>
    </w:p>
    <w:p w14:paraId="25031CC9" w14:textId="77777777" w:rsidR="00ED7EDF" w:rsidRDefault="00963023" w:rsidP="00963023">
      <w:pPr>
        <w:pStyle w:val="ListParagraph"/>
        <w:numPr>
          <w:ilvl w:val="1"/>
          <w:numId w:val="11"/>
        </w:numPr>
      </w:pPr>
      <w:r w:rsidRPr="00963023">
        <w:t>Comparison with existing solutions (if applicable).</w:t>
      </w:r>
    </w:p>
    <w:p w14:paraId="0373FEE0" w14:textId="77777777" w:rsidR="00963023" w:rsidRDefault="00963023" w:rsidP="00963023"/>
    <w:p w14:paraId="14057F2A" w14:textId="77777777" w:rsidR="00963023" w:rsidRDefault="00963023" w:rsidP="00963023"/>
    <w:p w14:paraId="31EC330B" w14:textId="77777777" w:rsidR="00963023" w:rsidRDefault="00963023" w:rsidP="00963023"/>
    <w:p w14:paraId="4D6EFD18" w14:textId="77777777" w:rsidR="00ED7EDF" w:rsidRDefault="00ED7EDF" w:rsidP="00ED7EDF">
      <w:pPr>
        <w:spacing w:line="278" w:lineRule="auto"/>
        <w:jc w:val="left"/>
      </w:pPr>
      <w:r>
        <w:br w:type="page"/>
      </w:r>
    </w:p>
    <w:p w14:paraId="35F0623A" w14:textId="77777777" w:rsidR="00963023" w:rsidRDefault="00963023" w:rsidP="00ED7EDF">
      <w:pPr>
        <w:spacing w:line="278" w:lineRule="auto"/>
        <w:jc w:val="left"/>
      </w:pPr>
    </w:p>
    <w:p w14:paraId="61F5231C" w14:textId="77777777" w:rsidR="00ED7EDF" w:rsidRDefault="00ED7EDF" w:rsidP="00ED7EDF">
      <w:pPr>
        <w:pStyle w:val="Title"/>
        <w:jc w:val="center"/>
      </w:pPr>
    </w:p>
    <w:p w14:paraId="1450D36C" w14:textId="77777777" w:rsidR="00ED7EDF" w:rsidRDefault="00ED7EDF" w:rsidP="00ED7EDF">
      <w:pPr>
        <w:pStyle w:val="Title"/>
        <w:jc w:val="center"/>
      </w:pPr>
    </w:p>
    <w:p w14:paraId="7BCB9F70" w14:textId="77777777" w:rsidR="00ED7EDF" w:rsidRDefault="00ED7EDF" w:rsidP="00ED7EDF">
      <w:pPr>
        <w:pStyle w:val="Title"/>
        <w:jc w:val="center"/>
      </w:pPr>
    </w:p>
    <w:p w14:paraId="4DB07749" w14:textId="77777777" w:rsidR="00ED7EDF" w:rsidRDefault="00ED7EDF" w:rsidP="00ED7EDF">
      <w:pPr>
        <w:pStyle w:val="Title"/>
        <w:jc w:val="center"/>
      </w:pPr>
    </w:p>
    <w:p w14:paraId="05DCFF12" w14:textId="77777777" w:rsidR="00ED7EDF" w:rsidRDefault="00ED7EDF" w:rsidP="00ED7EDF">
      <w:pPr>
        <w:pStyle w:val="Title"/>
        <w:jc w:val="center"/>
      </w:pPr>
    </w:p>
    <w:p w14:paraId="0A31F6F6" w14:textId="77777777" w:rsidR="00ED7EDF" w:rsidRPr="00520B41" w:rsidRDefault="00ED7EDF" w:rsidP="00ED7EDF">
      <w:pPr>
        <w:pStyle w:val="Chaptertitle1"/>
      </w:pPr>
      <w:r w:rsidRPr="00520B41">
        <w:t xml:space="preserve">Chapter </w:t>
      </w:r>
      <w:r w:rsidR="00963023">
        <w:t>6</w:t>
      </w:r>
    </w:p>
    <w:p w14:paraId="39DBEF4B" w14:textId="77777777" w:rsidR="00ED7EDF" w:rsidRPr="00520B41" w:rsidRDefault="00963023" w:rsidP="00ED7EDF">
      <w:pPr>
        <w:pStyle w:val="Chaptertitle"/>
      </w:pPr>
      <w:bookmarkStart w:id="7" w:name="_Toc197463977"/>
      <w:r w:rsidRPr="00963023">
        <w:t>Results &amp; Discussion</w:t>
      </w:r>
      <w:bookmarkEnd w:id="7"/>
    </w:p>
    <w:p w14:paraId="4577E55D" w14:textId="77777777" w:rsidR="00ED7EDF" w:rsidRDefault="00ED7EDF" w:rsidP="00ED7EDF">
      <w:pPr>
        <w:spacing w:line="278" w:lineRule="auto"/>
        <w:jc w:val="left"/>
      </w:pPr>
      <w:r>
        <w:br w:type="page"/>
      </w:r>
    </w:p>
    <w:p w14:paraId="23A707D0" w14:textId="77777777" w:rsidR="00ED7EDF" w:rsidRDefault="00ED7EDF" w:rsidP="00ED7EDF"/>
    <w:p w14:paraId="59E38709" w14:textId="77777777" w:rsidR="00ED7EDF" w:rsidRDefault="00ED7EDF" w:rsidP="00963023">
      <w:pPr>
        <w:pStyle w:val="ListParagraph"/>
        <w:numPr>
          <w:ilvl w:val="1"/>
          <w:numId w:val="12"/>
        </w:numPr>
      </w:pPr>
      <w:r>
        <w:t xml:space="preserve">Introduction  </w:t>
      </w:r>
    </w:p>
    <w:p w14:paraId="08C04142" w14:textId="77777777" w:rsidR="00963023" w:rsidRDefault="00963023" w:rsidP="00963023">
      <w:pPr>
        <w:pStyle w:val="ListParagraph"/>
        <w:numPr>
          <w:ilvl w:val="1"/>
          <w:numId w:val="12"/>
        </w:numPr>
      </w:pPr>
      <w:r w:rsidRPr="00963023">
        <w:t>Summary of findings.</w:t>
      </w:r>
    </w:p>
    <w:p w14:paraId="52944469" w14:textId="77777777" w:rsidR="00963023" w:rsidRDefault="00963023" w:rsidP="00963023">
      <w:pPr>
        <w:pStyle w:val="ListParagraph"/>
        <w:numPr>
          <w:ilvl w:val="1"/>
          <w:numId w:val="12"/>
        </w:numPr>
      </w:pPr>
      <w:r w:rsidRPr="00963023">
        <w:t>Interpretation of results (Did the project meet its objectives?).</w:t>
      </w:r>
    </w:p>
    <w:p w14:paraId="1D115C45" w14:textId="77777777" w:rsidR="00963023" w:rsidRDefault="00963023" w:rsidP="00963023">
      <w:pPr>
        <w:pStyle w:val="ListParagraph"/>
        <w:numPr>
          <w:ilvl w:val="1"/>
          <w:numId w:val="12"/>
        </w:numPr>
      </w:pPr>
      <w:r w:rsidRPr="00963023">
        <w:t>Limitations of the proposed solution.</w:t>
      </w:r>
    </w:p>
    <w:p w14:paraId="3E0D7AAA" w14:textId="77777777" w:rsidR="00ED7EDF" w:rsidRDefault="00ED7EDF" w:rsidP="00963023">
      <w:pPr>
        <w:pStyle w:val="ListParagraph"/>
        <w:numPr>
          <w:ilvl w:val="0"/>
          <w:numId w:val="8"/>
        </w:numPr>
        <w:spacing w:line="278" w:lineRule="auto"/>
        <w:jc w:val="left"/>
      </w:pPr>
      <w:r>
        <w:br w:type="page"/>
      </w:r>
    </w:p>
    <w:p w14:paraId="26279D0F" w14:textId="77777777" w:rsidR="00963023" w:rsidRDefault="00963023" w:rsidP="00ED7EDF">
      <w:pPr>
        <w:spacing w:line="278" w:lineRule="auto"/>
        <w:jc w:val="left"/>
      </w:pPr>
    </w:p>
    <w:p w14:paraId="58C0FEFF" w14:textId="77777777" w:rsidR="00ED7EDF" w:rsidRDefault="00ED7EDF" w:rsidP="00ED7EDF">
      <w:pPr>
        <w:pStyle w:val="Title"/>
        <w:jc w:val="center"/>
      </w:pPr>
    </w:p>
    <w:p w14:paraId="7F035F77" w14:textId="77777777" w:rsidR="00ED7EDF" w:rsidRDefault="00ED7EDF" w:rsidP="00ED7EDF">
      <w:pPr>
        <w:pStyle w:val="Title"/>
        <w:jc w:val="center"/>
      </w:pPr>
    </w:p>
    <w:p w14:paraId="3F724879" w14:textId="77777777" w:rsidR="00ED7EDF" w:rsidRDefault="00ED7EDF" w:rsidP="00ED7EDF">
      <w:pPr>
        <w:pStyle w:val="Title"/>
        <w:jc w:val="center"/>
      </w:pPr>
    </w:p>
    <w:p w14:paraId="1E5327B2" w14:textId="77777777" w:rsidR="00ED7EDF" w:rsidRDefault="00ED7EDF" w:rsidP="00ED7EDF">
      <w:pPr>
        <w:pStyle w:val="Title"/>
        <w:jc w:val="center"/>
      </w:pPr>
    </w:p>
    <w:p w14:paraId="7726940E" w14:textId="77777777" w:rsidR="00ED7EDF" w:rsidRDefault="00ED7EDF" w:rsidP="00ED7EDF">
      <w:pPr>
        <w:pStyle w:val="Title"/>
        <w:jc w:val="center"/>
      </w:pPr>
    </w:p>
    <w:p w14:paraId="1E0AC65D" w14:textId="77777777" w:rsidR="00ED7EDF" w:rsidRPr="00520B41" w:rsidRDefault="00ED7EDF" w:rsidP="00ED7EDF">
      <w:pPr>
        <w:pStyle w:val="Chaptertitle1"/>
      </w:pPr>
      <w:r w:rsidRPr="00520B41">
        <w:t xml:space="preserve">Chapter </w:t>
      </w:r>
      <w:r w:rsidR="00126C37">
        <w:t>7</w:t>
      </w:r>
    </w:p>
    <w:p w14:paraId="1E689935" w14:textId="77777777" w:rsidR="00ED7EDF" w:rsidRPr="00520B41" w:rsidRDefault="00126C37" w:rsidP="00ED7EDF">
      <w:pPr>
        <w:pStyle w:val="Chaptertitle"/>
      </w:pPr>
      <w:bookmarkStart w:id="8" w:name="_Toc197463978"/>
      <w:r w:rsidRPr="00126C37">
        <w:t>Conclusion &amp; Future Work</w:t>
      </w:r>
      <w:bookmarkEnd w:id="8"/>
    </w:p>
    <w:p w14:paraId="2DCA3B4E" w14:textId="77777777" w:rsidR="00ED7EDF" w:rsidRDefault="00ED7EDF" w:rsidP="00ED7EDF">
      <w:pPr>
        <w:spacing w:line="278" w:lineRule="auto"/>
        <w:jc w:val="left"/>
      </w:pPr>
      <w:r>
        <w:br w:type="page"/>
      </w:r>
    </w:p>
    <w:p w14:paraId="4251E9E4" w14:textId="77777777" w:rsidR="00ED7EDF" w:rsidRDefault="00ED7EDF" w:rsidP="00ED7EDF"/>
    <w:p w14:paraId="5B869F67" w14:textId="77777777" w:rsidR="00ED7EDF" w:rsidRDefault="00126C37" w:rsidP="00126C37">
      <w:pPr>
        <w:pStyle w:val="ListParagraph"/>
        <w:numPr>
          <w:ilvl w:val="1"/>
          <w:numId w:val="13"/>
        </w:numPr>
      </w:pPr>
      <w:r w:rsidRPr="00126C37">
        <w:t>Summary of contributions.</w:t>
      </w:r>
      <w:r w:rsidR="00ED7EDF">
        <w:t xml:space="preserve">  </w:t>
      </w:r>
    </w:p>
    <w:p w14:paraId="569E0882" w14:textId="77777777" w:rsidR="00ED7EDF" w:rsidRDefault="00126C37" w:rsidP="00126C37">
      <w:pPr>
        <w:pStyle w:val="ListParagraph"/>
        <w:numPr>
          <w:ilvl w:val="1"/>
          <w:numId w:val="13"/>
        </w:numPr>
      </w:pPr>
      <w:r w:rsidRPr="00126C37">
        <w:t>Possible improvements or extensions for future work.</w:t>
      </w:r>
    </w:p>
    <w:p w14:paraId="07B9581E" w14:textId="77777777" w:rsidR="00126C37" w:rsidRDefault="00126C37">
      <w:pPr>
        <w:spacing w:line="278" w:lineRule="auto"/>
        <w:jc w:val="left"/>
      </w:pPr>
      <w:r>
        <w:br w:type="page"/>
      </w:r>
    </w:p>
    <w:p w14:paraId="6C763829" w14:textId="77777777" w:rsidR="00126C37" w:rsidRDefault="00126C37" w:rsidP="00126C37">
      <w:pPr>
        <w:pStyle w:val="Title"/>
        <w:jc w:val="center"/>
      </w:pPr>
    </w:p>
    <w:p w14:paraId="0E555EC1" w14:textId="77777777" w:rsidR="00126C37" w:rsidRDefault="00126C37" w:rsidP="00126C37">
      <w:pPr>
        <w:pStyle w:val="Title"/>
        <w:jc w:val="center"/>
      </w:pPr>
    </w:p>
    <w:p w14:paraId="7C20CE47" w14:textId="77777777" w:rsidR="00126C37" w:rsidRDefault="00126C37" w:rsidP="00126C37">
      <w:pPr>
        <w:pStyle w:val="Title"/>
        <w:jc w:val="center"/>
      </w:pPr>
    </w:p>
    <w:p w14:paraId="11967487" w14:textId="77777777" w:rsidR="00126C37" w:rsidRDefault="00126C37" w:rsidP="00126C37">
      <w:pPr>
        <w:pStyle w:val="Title"/>
        <w:jc w:val="center"/>
      </w:pPr>
    </w:p>
    <w:p w14:paraId="540126E6" w14:textId="77777777" w:rsidR="00126C37" w:rsidRDefault="00126C37" w:rsidP="00126C37">
      <w:pPr>
        <w:pStyle w:val="Title"/>
        <w:jc w:val="center"/>
      </w:pPr>
    </w:p>
    <w:p w14:paraId="4B3E26D0" w14:textId="77777777" w:rsidR="00126C37" w:rsidRDefault="00126C37" w:rsidP="00126C37">
      <w:pPr>
        <w:pStyle w:val="Chaptertitle"/>
      </w:pPr>
      <w:bookmarkStart w:id="9" w:name="_Toc197463979"/>
      <w:r w:rsidRPr="00126C37">
        <w:t>References</w:t>
      </w:r>
      <w:bookmarkEnd w:id="9"/>
      <w:r w:rsidRPr="00126C37">
        <w:t xml:space="preserve"> </w:t>
      </w:r>
      <w:r>
        <w:br w:type="page"/>
      </w:r>
    </w:p>
    <w:p w14:paraId="2A63CA90" w14:textId="77777777" w:rsidR="00126C37" w:rsidRDefault="00126C37" w:rsidP="00126C37"/>
    <w:p w14:paraId="515EB759" w14:textId="77777777" w:rsidR="00126C37" w:rsidRDefault="00126C37" w:rsidP="00126C37">
      <w:r>
        <w:t xml:space="preserve">(List all cited works in a standard format, e.g., APA, IEEE, or ACM.)  </w:t>
      </w:r>
    </w:p>
    <w:p w14:paraId="39ACC4A6" w14:textId="77777777" w:rsidR="00126C37" w:rsidRDefault="00126C37">
      <w:pPr>
        <w:spacing w:line="278" w:lineRule="auto"/>
        <w:jc w:val="left"/>
      </w:pPr>
      <w:r>
        <w:br w:type="page"/>
      </w:r>
    </w:p>
    <w:p w14:paraId="3400DCB0" w14:textId="77777777" w:rsidR="00126C37" w:rsidRDefault="00126C37" w:rsidP="00126C37">
      <w:pPr>
        <w:pStyle w:val="Title"/>
        <w:jc w:val="center"/>
      </w:pPr>
    </w:p>
    <w:p w14:paraId="201F1140" w14:textId="77777777" w:rsidR="00126C37" w:rsidRDefault="00126C37" w:rsidP="00126C37">
      <w:pPr>
        <w:pStyle w:val="Title"/>
        <w:jc w:val="center"/>
      </w:pPr>
    </w:p>
    <w:p w14:paraId="62E57866" w14:textId="77777777" w:rsidR="00126C37" w:rsidRDefault="00126C37" w:rsidP="00126C37">
      <w:pPr>
        <w:pStyle w:val="Title"/>
        <w:jc w:val="center"/>
      </w:pPr>
    </w:p>
    <w:p w14:paraId="1848CB15" w14:textId="77777777" w:rsidR="00126C37" w:rsidRDefault="00126C37" w:rsidP="00126C37">
      <w:pPr>
        <w:pStyle w:val="Chaptertitle"/>
      </w:pPr>
      <w:bookmarkStart w:id="10" w:name="_Toc197463980"/>
      <w:r>
        <w:t>Appendices</w:t>
      </w:r>
      <w:r w:rsidRPr="00126C37">
        <w:t xml:space="preserve"> </w:t>
      </w:r>
      <w:r>
        <w:t>(Optional)</w:t>
      </w:r>
      <w:bookmarkEnd w:id="10"/>
      <w:r>
        <w:br w:type="page"/>
      </w:r>
    </w:p>
    <w:p w14:paraId="3BA398EE" w14:textId="77777777" w:rsidR="00126C37" w:rsidRDefault="00126C37" w:rsidP="00126C37">
      <w:pPr>
        <w:spacing w:line="278" w:lineRule="auto"/>
        <w:jc w:val="left"/>
      </w:pPr>
      <w:r>
        <w:lastRenderedPageBreak/>
        <w:t xml:space="preserve">- Additional diagrams, code snippets, user manuals, or datasets.  </w:t>
      </w:r>
    </w:p>
    <w:p w14:paraId="0E2EB410" w14:textId="77777777" w:rsidR="005470D8" w:rsidRDefault="00126C37" w:rsidP="00F3301B">
      <w:pPr>
        <w:spacing w:line="278" w:lineRule="auto"/>
        <w:jc w:val="left"/>
      </w:pPr>
      <w:r>
        <w:t xml:space="preserve">- Survey questionnaires (if applicable).  </w:t>
      </w:r>
    </w:p>
    <w:sectPr w:rsidR="005470D8" w:rsidSect="000B1FF2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9E62B" w14:textId="77777777" w:rsidR="00E5238D" w:rsidRDefault="00E5238D" w:rsidP="005470D8">
      <w:pPr>
        <w:spacing w:after="0" w:line="240" w:lineRule="auto"/>
      </w:pPr>
      <w:r>
        <w:separator/>
      </w:r>
    </w:p>
  </w:endnote>
  <w:endnote w:type="continuationSeparator" w:id="0">
    <w:p w14:paraId="6F86DC78" w14:textId="77777777" w:rsidR="00E5238D" w:rsidRDefault="00E5238D" w:rsidP="00547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4317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F9AA2" w14:textId="77777777" w:rsidR="005C27ED" w:rsidRDefault="005C2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C3623" w14:textId="77777777" w:rsidR="005C27ED" w:rsidRDefault="005C27ED" w:rsidP="005C27E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76C3B" w14:textId="77777777" w:rsidR="00E5238D" w:rsidRDefault="00E5238D" w:rsidP="005470D8">
      <w:pPr>
        <w:spacing w:after="0" w:line="240" w:lineRule="auto"/>
      </w:pPr>
      <w:r>
        <w:separator/>
      </w:r>
    </w:p>
  </w:footnote>
  <w:footnote w:type="continuationSeparator" w:id="0">
    <w:p w14:paraId="3EC1C01A" w14:textId="77777777" w:rsidR="00E5238D" w:rsidRDefault="00E5238D" w:rsidP="00547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35EBF" w14:textId="77777777" w:rsidR="005470D8" w:rsidRDefault="005470D8">
    <w:pPr>
      <w:pStyle w:val="Header"/>
    </w:pPr>
    <w:r>
      <w:rPr>
        <w:noProof/>
      </w:rPr>
      <w:drawing>
        <wp:inline distT="0" distB="0" distL="0" distR="0" wp14:anchorId="16371C78" wp14:editId="5B4BF1E2">
          <wp:extent cx="1790700" cy="685800"/>
          <wp:effectExtent l="0" t="0" r="0" b="0"/>
          <wp:docPr id="224261871" name="Picture 2242618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7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7A5E"/>
    <w:multiLevelType w:val="multilevel"/>
    <w:tmpl w:val="B6DCB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E02EA8"/>
    <w:multiLevelType w:val="multilevel"/>
    <w:tmpl w:val="B6DCBF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E13863"/>
    <w:multiLevelType w:val="multilevel"/>
    <w:tmpl w:val="7FCC1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FA0AF1"/>
    <w:multiLevelType w:val="hybridMultilevel"/>
    <w:tmpl w:val="D03AF68A"/>
    <w:lvl w:ilvl="0" w:tplc="82DEF238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6D61CB"/>
    <w:multiLevelType w:val="multilevel"/>
    <w:tmpl w:val="B6DCBF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474D9A"/>
    <w:multiLevelType w:val="multilevel"/>
    <w:tmpl w:val="7FCC1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FA4343B"/>
    <w:multiLevelType w:val="multilevel"/>
    <w:tmpl w:val="619C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1F0A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6F76FC"/>
    <w:multiLevelType w:val="multilevel"/>
    <w:tmpl w:val="B6DCBF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B957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A926AB"/>
    <w:multiLevelType w:val="multilevel"/>
    <w:tmpl w:val="619CF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4B34575"/>
    <w:multiLevelType w:val="multilevel"/>
    <w:tmpl w:val="B6DCBFF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B426C70"/>
    <w:multiLevelType w:val="multilevel"/>
    <w:tmpl w:val="B6DCBF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46959512">
    <w:abstractNumId w:val="3"/>
  </w:num>
  <w:num w:numId="2" w16cid:durableId="745810812">
    <w:abstractNumId w:val="9"/>
  </w:num>
  <w:num w:numId="3" w16cid:durableId="2076967998">
    <w:abstractNumId w:val="10"/>
  </w:num>
  <w:num w:numId="4" w16cid:durableId="1287391316">
    <w:abstractNumId w:val="6"/>
  </w:num>
  <w:num w:numId="5" w16cid:durableId="909268566">
    <w:abstractNumId w:val="7"/>
  </w:num>
  <w:num w:numId="6" w16cid:durableId="1024481071">
    <w:abstractNumId w:val="5"/>
  </w:num>
  <w:num w:numId="7" w16cid:durableId="1712799428">
    <w:abstractNumId w:val="2"/>
  </w:num>
  <w:num w:numId="8" w16cid:durableId="2060548133">
    <w:abstractNumId w:val="0"/>
  </w:num>
  <w:num w:numId="9" w16cid:durableId="1427387474">
    <w:abstractNumId w:val="12"/>
  </w:num>
  <w:num w:numId="10" w16cid:durableId="818233920">
    <w:abstractNumId w:val="1"/>
  </w:num>
  <w:num w:numId="11" w16cid:durableId="2017683474">
    <w:abstractNumId w:val="4"/>
  </w:num>
  <w:num w:numId="12" w16cid:durableId="1847940510">
    <w:abstractNumId w:val="8"/>
  </w:num>
  <w:num w:numId="13" w16cid:durableId="16779990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D9"/>
    <w:rsid w:val="00052E1C"/>
    <w:rsid w:val="000B1FF2"/>
    <w:rsid w:val="00126C37"/>
    <w:rsid w:val="001A0DD9"/>
    <w:rsid w:val="00267B22"/>
    <w:rsid w:val="002F13A5"/>
    <w:rsid w:val="0037687E"/>
    <w:rsid w:val="00412E5D"/>
    <w:rsid w:val="00520B41"/>
    <w:rsid w:val="0052175B"/>
    <w:rsid w:val="005470D8"/>
    <w:rsid w:val="005C27ED"/>
    <w:rsid w:val="00875618"/>
    <w:rsid w:val="008E47F4"/>
    <w:rsid w:val="00963023"/>
    <w:rsid w:val="00A671F8"/>
    <w:rsid w:val="00AF3499"/>
    <w:rsid w:val="00B62351"/>
    <w:rsid w:val="00C27645"/>
    <w:rsid w:val="00C63688"/>
    <w:rsid w:val="00CE45E3"/>
    <w:rsid w:val="00CF213A"/>
    <w:rsid w:val="00E5238D"/>
    <w:rsid w:val="00ED7EDF"/>
    <w:rsid w:val="00F3301B"/>
    <w:rsid w:val="00F4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ECBBF"/>
  <w15:chartTrackingRefBased/>
  <w15:docId w15:val="{0B5C6BC2-918C-43C7-9D5A-CC47CF3E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C37"/>
    <w:pPr>
      <w:spacing w:line="360" w:lineRule="auto"/>
      <w:jc w:val="both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B22"/>
    <w:pPr>
      <w:keepNext/>
      <w:keepLines/>
      <w:spacing w:before="360" w:after="80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1FF2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B22"/>
    <w:rPr>
      <w:rFonts w:asciiTheme="majorBidi" w:eastAsiaTheme="majorEastAsia" w:hAnsiTheme="majorBid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FF2"/>
    <w:rPr>
      <w:rFonts w:asciiTheme="majorBidi" w:eastAsiaTheme="majorEastAsia" w:hAnsiTheme="majorBidi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5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5B"/>
    <w:rPr>
      <w:rFonts w:asciiTheme="majorBidi" w:eastAsiaTheme="majorEastAsia" w:hAnsiTheme="majorBid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5B"/>
    <w:pPr>
      <w:numPr>
        <w:ilvl w:val="1"/>
      </w:numPr>
      <w:jc w:val="center"/>
    </w:pPr>
    <w:rPr>
      <w:rFonts w:eastAsiaTheme="majorEastAsia" w:cstheme="majorBidi"/>
      <w:spacing w:val="15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5B"/>
    <w:rPr>
      <w:rFonts w:asciiTheme="majorBidi" w:eastAsiaTheme="majorEastAsia" w:hAnsiTheme="majorBidi" w:cstheme="majorBidi"/>
      <w:spacing w:val="15"/>
      <w:sz w:val="4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0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7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D8"/>
  </w:style>
  <w:style w:type="paragraph" w:styleId="Footer">
    <w:name w:val="footer"/>
    <w:basedOn w:val="Normal"/>
    <w:link w:val="FooterChar"/>
    <w:uiPriority w:val="99"/>
    <w:unhideWhenUsed/>
    <w:rsid w:val="00547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D8"/>
  </w:style>
  <w:style w:type="table" w:styleId="TableGrid">
    <w:name w:val="Table Grid"/>
    <w:basedOn w:val="TableNormal"/>
    <w:uiPriority w:val="39"/>
    <w:rsid w:val="008E4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B1FF2"/>
    <w:pPr>
      <w:spacing w:before="240" w:after="0" w:line="259" w:lineRule="auto"/>
      <w:outlineLvl w:val="9"/>
    </w:pPr>
    <w:rPr>
      <w:b w:val="0"/>
      <w:color w:val="2F5496" w:themeColor="accent1" w:themeShade="BF"/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B1F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B1FF2"/>
    <w:rPr>
      <w:color w:val="0563C1" w:themeColor="hyperlink"/>
      <w:u w:val="single"/>
    </w:rPr>
  </w:style>
  <w:style w:type="paragraph" w:customStyle="1" w:styleId="Chaptertitle">
    <w:name w:val="Chapter title"/>
    <w:basedOn w:val="Heading1"/>
    <w:link w:val="ChaptertitleChar"/>
    <w:autoRedefine/>
    <w:qFormat/>
    <w:rsid w:val="00520B41"/>
    <w:pPr>
      <w:jc w:val="center"/>
    </w:pPr>
    <w:rPr>
      <w:sz w:val="44"/>
      <w:szCs w:val="44"/>
    </w:rPr>
  </w:style>
  <w:style w:type="character" w:customStyle="1" w:styleId="ChaptertitleChar">
    <w:name w:val="Chapter title Char"/>
    <w:basedOn w:val="Heading1Char"/>
    <w:link w:val="Chaptertitle"/>
    <w:rsid w:val="00520B41"/>
    <w:rPr>
      <w:rFonts w:asciiTheme="majorBidi" w:eastAsiaTheme="majorEastAsia" w:hAnsiTheme="majorBidi" w:cstheme="majorBidi"/>
      <w:b/>
      <w:sz w:val="44"/>
      <w:szCs w:val="44"/>
    </w:rPr>
  </w:style>
  <w:style w:type="paragraph" w:styleId="TOC1">
    <w:name w:val="toc 1"/>
    <w:basedOn w:val="Normal"/>
    <w:next w:val="Normal"/>
    <w:autoRedefine/>
    <w:uiPriority w:val="39"/>
    <w:unhideWhenUsed/>
    <w:rsid w:val="00267B22"/>
    <w:pPr>
      <w:spacing w:after="100"/>
    </w:pPr>
  </w:style>
  <w:style w:type="paragraph" w:customStyle="1" w:styleId="Chaptertitle1">
    <w:name w:val="Chapter title 1"/>
    <w:basedOn w:val="Title"/>
    <w:link w:val="Chaptertitle1Char"/>
    <w:autoRedefine/>
    <w:qFormat/>
    <w:rsid w:val="00520B41"/>
    <w:pPr>
      <w:jc w:val="center"/>
    </w:pPr>
    <w:rPr>
      <w:sz w:val="36"/>
      <w:szCs w:val="40"/>
    </w:rPr>
  </w:style>
  <w:style w:type="character" w:customStyle="1" w:styleId="Chaptertitle1Char">
    <w:name w:val="Chapter title 1 Char"/>
    <w:basedOn w:val="TitleChar"/>
    <w:link w:val="Chaptertitle1"/>
    <w:rsid w:val="00520B41"/>
    <w:rPr>
      <w:rFonts w:asciiTheme="majorBidi" w:eastAsiaTheme="majorEastAsia" w:hAnsiTheme="majorBidi" w:cstheme="majorBidi"/>
      <w:spacing w:val="-10"/>
      <w:kern w:val="28"/>
      <w:sz w:val="36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Windows\INetCache\IE\WWVX6019\EELU-Graduation%20Projects%20Template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A4E2D-BD56-4ACB-ACCE-EDB0AFA3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EELU-Graduation Projects Template[1].dotx</Template>
  <TotalTime>1</TotalTime>
  <Pages>22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Abdullah Elsman</cp:lastModifiedBy>
  <cp:revision>1</cp:revision>
  <dcterms:created xsi:type="dcterms:W3CDTF">2025-05-10T20:09:00Z</dcterms:created>
  <dcterms:modified xsi:type="dcterms:W3CDTF">2025-05-10T20:10:00Z</dcterms:modified>
</cp:coreProperties>
</file>